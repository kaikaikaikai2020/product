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9f7c4575_6481_4b3f_93de_b7489c5a5da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9f7c4575_6481_4b3f_93de_b7489c5a5da9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017b6fb7_2646_43bd_b6a8_74deeee892a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017b6fb7_2646_43bd_b6a8_74deeee892a3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eedbbc69_dbea_47f6_8198_f66bcc5178f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eedbbc69_dbea_47f6_8198_f66bcc5178f4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dc14b746_d979_4826_afa4_9c26f40199a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dc14b746_d979_4826_afa4_9c26f40199ac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e0914a02_68ae_4917_b5dc_900c4158721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e0914a02_68ae_4917_b5dc_900c4158721b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cb15bc5b_87e7_4737_a5b7_97405d28b1d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cb15bc5b_87e7_4737_a5b7_97405d28b1d6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c6e0c28b_a0d2_49b8_995e_94445515112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c6e0c28b_a0d2_49b8_995e_944455151122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2de9846f_c6e8_4374_bb27_6f26bd57681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2de9846f_c6e8_4374_bb27_6f26bd57681b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488f3963_ba43_4152_8dea_f8487393589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488f3963_ba43_4152_8dea_f8487393589f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738ca4b8_3134_4cfe_8441_63c62586ea5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738ca4b8_3134_4cfe_8441_63c62586ea52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06729aa4_fa9f_4872_9c13_c78303da815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06729aa4_fa9f_4872_9c13_c78303da8157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aa743e4f_431c_4355_8725_f3730068fab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aa743e4f_431c_4355_8725_f3730068fabb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