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e4760d7a_7c49_4f2c_b514_ca95cf20ea8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e4760d7a_7c49_4f2c_b514_ca95cf20ea81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f994de3d_aec6_4bc2_84d9_4e9db7cdc9c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f994de3d_aec6_4bc2_84d9_4e9db7cdc9ca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e74e69cb_009f_478d_a746_72089b570b1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e74e69cb_009f_478d_a746_72089b570b1c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04505cf3_afe8_466d_bab1_c87ecc2cd6c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04505cf3_afe8_466d_bab1_c87ecc2cd6c1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f911a78d_6ea2_4b51_973e_93d59a9d7f1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f911a78d_6ea2_4b51_973e_93d59a9d7f19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b72e7d65_0179_49e4_8a4a_1e694a00630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b72e7d65_0179_49e4_8a4a_1e694a00630e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cb7f8adc_3da0_40ae_8cc4_aa206861681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cb7f8adc_3da0_40ae_8cc4_aa206861681e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73e89ea2_ade7_486d_b189_303e7358d493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73e89ea2_ade7_486d_b189_303e7358d493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9c3bdc7f_52c8_4e61_a791_247bad1419bf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9c3bdc7f_52c8_4e61_a791_247bad1419bf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af5a78ff_f783_494a_82a4_165abac92a60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af5a78ff_f783_494a_82a4_165abac92a60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156e78cc_8b09_4ae8_b2d1_7284fa038e2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156e78cc_8b09_4ae8_b2d1_7284fa038e24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91ecaf72_a7cf_400d_a789_953d7dcb6f7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91ecaf72_a7cf_400d_a789_953d7dcb6f77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174e1964_f572_4d02_92de_7809f2c9263e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174e1964_f572_4d02_92de_7809f2c9263e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5be622b9_6c88_416a_abf1_4e29d637997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5be622b9_6c88_416a_abf1_4e29d6379975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c26c5160_8ff6_4dcf_9b2e_dde8864eea3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c26c5160_8ff6_4dcf_9b2e_dde8864eea36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6e6a246f_485d_4512_bf34_ce0ddbd79c1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6e6a246f_485d_4512_bf34_ce0ddbd79c1a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53840505_303c_4087_a1d2_84ea4bd622a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53840505_303c_4087_a1d2_84ea4bd622ac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