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c2f23621_5d4b_47c0_92ac_9ecfddaf80b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c2f23621_5d4b_47c0_92ac_9ecfddaf80b6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4cb2bb1b_66bf_406f_8175_aa7417dd9c4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4cb2bb1b_66bf_406f_8175_aa7417dd9c42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585b1a47_3d0d_415e_9648_203ca8a6ca2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585b1a47_3d0d_415e_9648_203ca8a6ca2b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86b40b11_be5d_4c94_b79c_af091fb21dc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86b40b11_be5d_4c94_b79c_af091fb21dc6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121f1e5b_d6d5_44c5_bbfc_63e3ef728b3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121f1e5b_d6d5_44c5_bbfc_63e3ef728b31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0ac67548_0894_4699_9dd8_bf73a1b1ef8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0ac67548_0894_4699_9dd8_bf73a1b1ef8b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3dcb424e_a391_44db_8a3e_e1fa70b1daf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3dcb424e_a391_44db_8a3e_e1fa70b1daf6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0e3e7fe7_8a43_4eed_8cea_bc8abfd9c6b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0e3e7fe7_8a43_4eed_8cea_bc8abfd9c6bd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0815a506_0197_4ad3_942b_9ddd16afaea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0815a506_0197_4ad3_942b_9ddd16afaeae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70d495eb_e2b1_44c6_a7ba_d3ad0b6f6fd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70d495eb_e2b1_44c6_a7ba_d3ad0b6f6fd5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654030de_f926_4f24_907e_2148ebacc03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654030de_f926_4f24_907e_2148ebacc036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3bbf5a33_56df_4178_9439_40e183c9af0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3bbf5a33_56df_4178_9439_40e183c9af03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2d28abb1_bc69_454e_9cb0_ccdb91f94fd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2d28abb1_bc69_454e_9cb0_ccdb91f94fd7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0004cd31_07ff_402b_9ff0_6c5be5f3a4b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0004cd31_07ff_402b_9ff0_6c5be5f3a4b2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543872ee_35c8_4f25_a727_c2a7989c48a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543872ee_35c8_4f25_a727_c2a7989c48a3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24811507_2c7e_4e60_840e_93a65153359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24811507_2c7e_4e60_840e_93a651533593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9f9c29a2_5498_47e6_8ef1_416e5e39c4d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9f9c29a2_5498_47e6_8ef1_416e5e39c4d6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