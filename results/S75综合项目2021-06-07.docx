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bea2f731_3470_4593_8ccb_6809fedee1e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bea2f731_3470_4593_8ccb_6809fedee1e1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cee693f4_966e_4b1a_b432_a1a975cd4bd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cee693f4_966e_4b1a_b432_a1a975cd4bd5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5b82baa0_693b_41aa_a7e2_b71c62b9487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5b82baa0_693b_41aa_a7e2_b71c62b94872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4a1e487f_38ea_42c9_a5a5_e18979b35df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4a1e487f_38ea_42c9_a5a5_e18979b35dfa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1777d2f4_de72_437f_8cab_9f6d8b9dbcc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1777d2f4_de72_437f_8cab_9f6d8b9dbcc3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cac67d80_1944_4ceb_8c94_62a9ad90f8a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cac67d80_1944_4ceb_8c94_62a9ad90f8a0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fba6cb9a_76e6_4344_a75e_233c46db73c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fba6cb9a_76e6_4344_a75e_233c46db73cd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a0beb2a1_1c27_47d4_b6cb_2048b590b1b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a0beb2a1_1c27_47d4_b6cb_2048b590b1b4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d643e829_46db_4926_8c0d_51ab8d75440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d643e829_46db_4926_8c0d_51ab8d75440d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4390e959_078d_45d0_ba6a_fdef6e9bc84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4390e959_078d_45d0_ba6a_fdef6e9bc847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22abd7b6_3a0b_44bc_9b51_9451f22300e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22abd7b6_3a0b_44bc_9b51_9451f22300ea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45e2fd70_a84b_4bfe_97ae_898270f8034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45e2fd70_a84b_4bfe_97ae_898270f8034d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7814cb2f_0d3e_4334_9e68_94a9eaa40df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7814cb2f_0d3e_4334_9e68_94a9eaa40df0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47ba22d6_1b04_47c2_a1fe_de12611d82f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47ba22d6_1b04_47c2_a1fe_de12611d82f4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cac5e356_32f7_4012_a485_b6acda3e355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cac5e356_32f7_4012_a485_b6acda3e355f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a6db4c08_7e31_42e7_b869_cb6625d09bc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a6db4c08_7e31_42e7_b869_cb6625d09bc9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5f760554_5669_4e31_8ff3_97135ca734b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5f760554_5669_4e31_8ff3_97135ca734b2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