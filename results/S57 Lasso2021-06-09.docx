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debe9cee_41fd_41d4_9572_2fbad335ef8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debe9cee_41fd_41d4_9572_2fbad335ef8a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83ba2968_62cb_4af7_a36e_df52bf9b1f2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83ba2968_62cb_4af7_a36e_df52bf9b1f2e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13ef2884_16b3_4275_b58e_c8fa3bf40e8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13ef2884_16b3_4275_b58e_c8fa3bf40e84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87488012_20d6_4ef8_8609_4b66a2bdbb0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87488012_20d6_4ef8_8609_4b66a2bdbb00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0d4910b5_28fa_4a4b_8df9_9700bfd4b2e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0d4910b5_28fa_4a4b_8df9_9700bfd4b2ea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9e3cb570_15a5_45a8_80b9_a2725a959a2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9e3cb570_15a5_45a8_80b9_a2725a959a2a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e47a9417_6ec6_4ba4_b796_f6af5eebc67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e47a9417_6ec6_4ba4_b796_f6af5eebc67d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9aafde95_fd0f_4b19_8443_018cb44f7fb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9aafde95_fd0f_4b19_8443_018cb44f7fb3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1095773c_64e1_469c_ba43_720f62bf318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1095773c_64e1_469c_ba43_720f62bf318d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