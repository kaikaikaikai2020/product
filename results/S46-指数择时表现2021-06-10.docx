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000001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623c4155_c553_49fe_83a9_c49ff095563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623c4155_c553_49fe_83a9_c49ff095563e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000905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e8f64001_e6f7_478d_9464_7ec6957c424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e8f64001_e6f7_478d_9464_7ec6957c424f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000300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c673e507_6dce_4664_8526_8506b4335db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c673e507_6dce_4664_8526_8506b4335dbb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