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000001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b6387fb8_a387_437c_b58f_133bd6afcfe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b6387fb8_a387_437c_b58f_133bd6afcfed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000905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be461486_ad2d_4a94_b400_00d4a90a2f7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be461486_ad2d_4a94_b400_00d4a90a2f7f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68ea040b_3c68_498a_a565_155d917d927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68ea040b_3c68_498a_a565_155d917d927f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