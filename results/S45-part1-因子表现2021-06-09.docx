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000001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90927a48_0e74_42d3_a34b_1f7837f3bb8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90927a48_0e74_42d3_a34b_1f7837f3bb8d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000300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c2d6a011_49df_4857_88e3_60c505b2a72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c2d6a011_49df_4857_88e3_60c505b2a723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000905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09f8cabe_968c_4d37_832a_473753bf6a4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09f8cabe_968c_4d37_832a_473753bf6a49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399006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51c3ac6f_12ad_4418_8530_ebbb846a570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51c3ac6f_12ad_4418_8530_ebbb846a570d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