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83fa1b8d_88d4_4c41_a733_bd1906fa6b1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83fa1b8d_88d4_4c41_a733_bd1906fa6b1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97aec16d_aea2_44a2_9099_24c23275dbb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97aec16d_aea2_44a2_9099_24c23275dbbb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055d204f_158e_4d31_88a9_f240d022810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055d204f_158e_4d31_88a9_f240d0228103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a01199a7_3fb4_430b_955d_5f6f9449f01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a01199a7_3fb4_430b_955d_5f6f9449f015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bd478406_62db_475b_9c35_074e8deb6f2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bd478406_62db_475b_9c35_074e8deb6f20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ee3b4ff8_1634_4324_b890_ce267922fb1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ee3b4ff8_1634_4324_b890_ce267922fb17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59afa313_4679_4d93_8a3a_ec933e3a025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59afa313_4679_4d93_8a3a_ec933e3a0251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fb5c346e_f6fa_41b6_9022_9f848c292cc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fb5c346e_f6fa_41b6_9022_9f848c292cc9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da7b446c_acf2_4f0c_9d54_8aba20752bd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da7b446c_acf2_4f0c_9d54_8aba20752bd9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aa17c4f7_a00e_4206_bc59_6f452275f65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aa17c4f7_a00e_4206_bc59_6f452275f652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f2ad7c3b_2893_4b3b_a765_d9d0d365b78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f2ad7c3b_2893_4b3b_a765_d9d0d365b78f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0150687b_fa9c_466a_b615_f1e0fbe1c50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0150687b_fa9c_466a_b615_f1e0fbe1c505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50312d85_51e7_4f70_adff_9a53bcd1276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50312d85_51e7_4f70_adff_9a53bcd1276c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5eb907bc_25ef_4614_a8ec_f12aa47872a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5eb907bc_25ef_4614_a8ec_f12aa47872ae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ecfe054d_cf6b_4b7c_b06e_a881ed24b73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ecfe054d_cf6b_4b7c_b06e_a881ed24b73d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4c7c3092_6bc8_482c_9fe2_089ff7eff9c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4c7c3092_6bc8_482c_9fe2_089ff7eff9c0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2cdf7134_8a87_4f86_babd_40327333552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2cdf7134_8a87_4f86_babd_40327333552d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57408206_9225_48cc_9c64_12fd687e1a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57408206_9225_48cc_9c64_12fd687e1a54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9d77a5db_eb2e_4466_8062_945ce843f38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9d77a5db_eb2e_4466_8062_945ce843f38a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