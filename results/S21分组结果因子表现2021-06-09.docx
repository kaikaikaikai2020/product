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468175b0_0bc7_46b0_8815_4b3e6e76876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468175b0_0bc7_46b0_8815_4b3e6e76876c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432af0ed_2a1f_436a_9bea_24d6c0794fd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432af0ed_2a1f_436a_9bea_24d6c0794fd9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9a29ff6a_0980_4d35_a687_c681a9d17bf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9a29ff6a_0980_4d35_a687_c681a9d17bfe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34aff1cd_3f26_4a1c_b752_c0fef7f2089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34aff1cd_3f26_4a1c_b752_c0fef7f20892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b4487d4a_e6a8_4017_9ce7_2beebb1dfb6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b4487d4a_e6a8_4017_9ce7_2beebb1dfb6a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2053c6ba_c371_43e8_9334_e22fc2b6382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2053c6ba_c371_43e8_9334_e22fc2b6382f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82616354_d55d_45cb_b06f_488fd380b4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82616354_d55d_45cb_b06f_488fd380b46f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3a965fc0_a33e_41e0_9862_1fe1f021aaf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3a965fc0_a33e_41e0_9862_1fe1f021aaf9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b3bf01c0_0b39_47d9_b97f_35d2e6e1145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b3bf01c0_0b39_47d9_b97f_35d2e6e1145c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43a29b08_04a7_4c82_9a6e_f10d97c64e5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43a29b08_04a7_4c82_9a6e_f10d97c64e57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8b6b5835_1750_4f9f_89f9_f5fbd43dc50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8b6b5835_1750_4f9f_89f9_f5fbd43dc50a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f2c6ced2_5e37_4d1c_97fb_98d5cd3fb32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f2c6ced2_5e37_4d1c_97fb_98d5cd3fb32e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536c2ba0_7350_4c40_97ce_c88054fdc63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536c2ba0_7350_4c40_97ce_c88054fdc639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67541916_0744_4fbe_b03e_bec585eb022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67541916_0744_4fbe_b03e_bec585eb0227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10c6a69d_5733_499e_8b77_13e7faad35a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10c6a69d_5733_499e_8b77_13e7faad35ab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d16cc501_9cc1_4c5c_af01_414cd3a06bd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d16cc501_9cc1_4c5c_af01_414cd3a06bd0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520aac0a_4d2c_44c0_b8c2_a1e4601eeaf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520aac0a_4d2c_44c0_b8c2_a1e4601eeaf5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566b49b1_e067_4f97_9dc9_7128cd7fb1b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566b49b1_e067_4f97_9dc9_7128cd7fb1b7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72be6de2_7cdc_44b0_beaa_d73a9573954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72be6de2_7cdc_44b0_beaa_d73a95739545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e6fecf31_7f55_484b_b6fa_b2e02a36043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e6fecf31_7f55_484b_b6fa_b2e02a36043f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77934371_16ba_4b41_a1e8_38904687650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77934371_16ba_4b41_a1e8_389046876503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7eed7259_510f_4377_bc9b_09a2e504361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7eed7259_510f_4377_bc9b_09a2e504361d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1628bae8_df6a_4ca0_9ab6_1e888ffb169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1628bae8_df6a_4ca0_9ab6_1e888ffb1690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57d24180_5f64_4757_a65f_11523fd4867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57d24180_5f64_4757_a65f_11523fd4867f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7b21273f_a7ec_4eae_9fa4_f95d1c95744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7b21273f_a7ec_4eae_9fa4_f95d1c95744b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18c15857_f6e3_413e_90f6_b721b292c25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18c15857_f6e3_413e_90f6_b721b292c25b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c727f040_4dae_464f_9178_c7d0cfd9def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c727f040_4dae_464f_9178_c7d0cfd9def4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5510333c_66e0_46fd_804f_972b2e65e2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5510333c_66e0_46fd_804f_972b2e65e26f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0c849f42_e956_417b_8d0f_d08e9e8fe61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0c849f42_e956_417b_8d0f_d08e9e8fe617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60ccb873_657c_4340_998e_64ea76a89df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60ccb873_657c_4340_998e_64ea76a89dfc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bbb1d6c1_203a_469a_a00f_e5e7e2ce4f9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bbb1d6c1_203a_469a_a00f_e5e7e2ce4f97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f3e98224_8249_4789_b05a_fb7453a6e29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f3e98224_8249_4789_b05a_fb7453a6e29f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f01254a5_57fb_421c_bac3_33748162a84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f01254a5_57fb_421c_bac3_33748162a84a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7cd9adf1_11b5_42d7_9fc6_83865163852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7cd9adf1_11b5_42d7_9fc6_83865163852a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67f9e4e5_249e_4795_9660_61bb43875ca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67f9e4e5_249e_4795_9660_61bb43875ca6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47d6c021_9c1a_43cd_9f4f_21a7c699bec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47d6c021_9c1a_43cd_9f4f_21a7c699bec4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4029e388_0332_499d_97cb_fe5ee9fb371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4029e388_0332_499d_97cb_fe5ee9fb3717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90658f5c_feaf_464e_a980_df85c9f4858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90658f5c_feaf_464e_a980_df85c9f4858e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e2ec6e91_ea60_4730_89d1_2fd7273e36b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e2ec6e91_ea60_4730_89d1_2fd7273e36b4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87a8b58b_09e0_4887_a223_96ec4635c5d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87a8b58b_09e0_4887_a223_96ec4635c5d6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63a5561f_6ba0_4cce_834c_5085c055789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63a5561f_6ba0_4cce_834c_5085c055789c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362fa4d4_da92_4f41_a213_139229752f8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362fa4d4_da92_4f41_a213_139229752f81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b8e7ccec_37bb_4a98_be2e_98b29e357cc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b8e7ccec_37bb_4a98_be2e_98b29e357cc5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a47a1175_9487_48b0_adcc_123d64fcbf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a47a1175_9487_48b0_adcc_123d64fcbf6f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5bc42b37_ceb5_440e_b366_37092d9ba56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5bc42b37_ceb5_440e_b366_37092d9ba560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8b5aae53_51f9_4aa5_a251_2ed7f24630a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8b5aae53_51f9_4aa5_a251_2ed7f24630ac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f82c8c08_de17_4ab1_8b04_797d1721537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f82c8c08_de17_4ab1_8b04_797d1721537f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5dc81909_e528_4ba0_bb67_78b6dab2eb5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5dc81909_e528_4ba0_bb67_78b6dab2eb5e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5985d56f_ccb5_4149_bdf5_6f06c2a7b03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5985d56f_ccb5_4149_bdf5_6f06c2a7b030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a9cbc371_ce1f_4ecb_8885_ac05c349606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a9cbc371_ce1f_4ecb_8885_ac05c3496066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fe3393a7_cc71_4412_bea7_22163e899d3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fe3393a7_cc71_4412_bea7_22163e899d30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59570ee9_5ef8_4a7e_86ca_bd9852da172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59570ee9_5ef8_4a7e_86ca_bd9852da172c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5450fe62_5e5c_4734_bf15_064837aa1b4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5450fe62_5e5c_4734_bf15_064837aa1b40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7bdf51b1_9f7c_412b_a295_8cbd948420e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7bdf51b1_9f7c_412b_a295_8cbd948420e2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18bed7d9_9478_4912_8abf_17abbfea40d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18bed7d9_9478_4912_8abf_17abbfea40da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aae245a2_24f2_487b_b3f8_20e07a40cac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aae245a2_24f2_487b_b3f8_20e07a40cac4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82ed776a_4031_4f3d_936d_3afe6f7eb7c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82ed776a_4031_4f3d_936d_3afe6f7eb7cb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9c960957_1068_48f5_bfdd_36cf706ef0f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9c960957_1068_48f5_bfdd_36cf706ef0fb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6f27671a_9aca_4d0b_a0b8_07955a618d8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6f27671a_9aca_4d0b_a0b8_07955a618d81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94b29fb2_dd24_4137_bf2f_b1e02bf0551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94b29fb2_dd24_4137_bf2f_b1e02bf0551e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a3b72f45_a1f3_4f0a_bb57_334b45122ef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a3b72f45_a1f3_4f0a_bb57_334b45122ef4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53d73469_9711_49c4_add8_e9515c4777b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53d73469_9711_49c4_add8_e9515c4777bd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06f58ffd_9464_45be_b7b6_2acad6fc3c9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06f58ffd_9464_45be_b7b6_2acad6fc3c95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d16fa1a7_fe42_4666_ac47_38e9bc1f875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d16fa1a7_fe42_4666_ac47_38e9bc1f8759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c56e8e07_5934_4f5c_a4d8_655854a2c4e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c56e8e07_5934_4f5c_a4d8_655854a2c4ec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2da4365d_2859_49e4_9537_fb51508f2a7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2da4365d_2859_49e4_9537_fb51508f2a72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d33bb387_c7a0_44ed_a23d_caade9a7baa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d33bb387_c7a0_44ed_a23d_caade9a7baa4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9471c786_8d40_41ed_9d4c_8df2b6a3aa5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9471c786_8d40_41ed_9d4c_8df2b6a3aa50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c4bd238f_3266_4946_85d7_b1c4d43a299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c4bd238f_3266_4946_85d7_b1c4d43a2993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0d7cd69e_f4d7_4f53_9eb7_3d4d22a0273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0d7cd69e_f4d7_4f53_9eb7_3d4d22a0273e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