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e8ca7d97_15e0_4dda_9823_16b64b3981a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e8ca7d97_15e0_4dda_9823_16b64b3981a6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d9dc9000_febe_4593_bc07_d2b8bb60444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d9dc9000_febe_4593_bc07_d2b8bb60444d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11d1291e_9fd3_47fe_a516_11436f13a3f5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11d1291e_9fd3_47fe_a516_11436f13a3f5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a5e04ed2_cbaf_4b09_9634_ba186e0f808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a5e04ed2_cbaf_4b09_9634_ba186e0f8086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5" name="tpcceb2893_a423_43ca_bb87_083bc702dff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pcceb2893_a423_43ca_bb87_083bc702dff3.emf"/>
                  <pic:cNvPicPr preferRelativeResize="0"/>
                </pic:nvPicPr>
                <pic:blipFill>
                  <a:blip r:embed="ImageId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6" name="tp3de1648f_d159_46f0_adbc_619f03bd1aca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p3de1648f_d159_46f0_adbc_619f03bd1aca.emf"/>
                  <pic:cNvPicPr preferRelativeResize="0"/>
                </pic:nvPicPr>
                <pic:blipFill>
                  <a:blip r:embed="ImageId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