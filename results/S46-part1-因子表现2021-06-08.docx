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99558c44_2caf_44eb_a199_d55f238730c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99558c44_2caf_44eb_a199_d55f238730cb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358b2361_1554_4d26_bdac_a9828c8e68d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358b2361_1554_4d26_bdac_a9828c8e68df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9c6863dd_c432_4871_8604_4bb7019ab34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9c6863dd_c432_4871_8604_4bb7019ab34b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ffb2164d_d2ee_4d38_a07c_99ce7889015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ffb2164d_d2ee_4d38_a07c_99ce78890154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0e77f203_1389_4de9_9af4_37cece3055b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0e77f203_1389_4de9_9af4_37cece3055bd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41dafc70_6720_43ec_b486_759ede8d524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41dafc70_6720_43ec_b486_759ede8d5242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