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cdccfb55_e545_4bd6_95e9_2683c7ac3a4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dccfb55_e545_4bd6_95e9_2683c7ac3a4b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9d793112_d1c6_4ef0_b132_a3e7599a9e1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9d793112_d1c6_4ef0_b132_a3e7599a9e13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53b1fbf8_2306_45b7_b8ab_2670c41f389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53b1fbf8_2306_45b7_b8ab_2670c41f3890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5a575919_52f9_4160_a8f2_8a4055b3207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5a575919_52f9_4160_a8f2_8a4055b32079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29fc7339_8fa9_4496_9949_1edc695112d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29fc7339_8fa9_4496_9949_1edc695112d8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a3b12c6c_6b5e_400d_8bf2_71cd21d9fd6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a3b12c6c_6b5e_400d_8bf2_71cd21d9fd67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deb944be_e520_43a7_8140_8fb181d5f1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deb944be_e520_43a7_8140_8fb181d5f154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a1a4d14c_fd69_4112_bb26_4470d4342f1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a1a4d14c_fd69_4112_bb26_4470d4342f1c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429b13d2_6831_44bd_8cd2_228e491e51b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429b13d2_6831_44bd_8cd2_228e491e51b2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8b4b2491_bf5f_4931_9475_c96f663bb81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8b4b2491_bf5f_4931_9475_c96f663bb819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cd695db8_2431_4f61_bd99_68e86105565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cd695db8_2431_4f61_bd99_68e861055657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f246a484_19eb_4df7_9b7c_fd96f1d9c56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f246a484_19eb_4df7_9b7c_fd96f1d9c56a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72c765b0_30f8_4611_a9b7_8e2f0a55a0e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72c765b0_30f8_4611_a9b7_8e2f0a55a0ee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4e135d6f_7e80_4939_8164_a67d20ee7b0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4e135d6f_7e80_4939_8164_a67d20ee7b02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e98d4210_5552_4772_86d3_ec831106559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e98d4210_5552_4772_86d3_ec8311065591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3f64d688_8dc8_4bd7_a84f_24536d10798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3f64d688_8dc8_4bd7_a84f_24536d107980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f927aa7b_0028_413b_aaed_f9d10d03935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f927aa7b_0028_413b_aaed_f9d10d039355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332a6136_4ba8_49a0_829b_d7f27ed8e1f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332a6136_4ba8_49a0_829b_d7f27ed8e1f1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e75f14f1_d74d_4a83_8a7f_6565bfb8d17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e75f14f1_d74d_4a83_8a7f_6565bfb8d174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0" name="tp1e14e3c1_a10a_49a1_adaf_99994f6f700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p1e14e3c1_a10a_49a1_adaf_99994f6f700b.emf"/>
                  <pic:cNvPicPr preferRelativeResize="0"/>
                </pic:nvPicPr>
                <pic:blipFill>
                  <a:blip r:embed="ImageId2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1" name="tpa1fa3090_1d05_46ac_ada7_b95fc0b906a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pa1fa3090_1d05_46ac_ada7_b95fc0b906a4.emf"/>
                  <pic:cNvPicPr preferRelativeResize="0"/>
                </pic:nvPicPr>
                <pic:blipFill>
                  <a:blip r:embed="ImageId2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2" name="tp921255c3_f5ec_4843_8fd9_bd312f3e757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p921255c3_f5ec_4843_8fd9_bd312f3e757e.emf"/>
                  <pic:cNvPicPr preferRelativeResize="0"/>
                </pic:nvPicPr>
                <pic:blipFill>
                  <a:blip r:embed="ImageId2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3" name="tpf41764f0_4bca_46cd_94ec_c202b4f0345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pf41764f0_4bca_46cd_94ec_c202b4f03459.emf"/>
                  <pic:cNvPicPr preferRelativeResize="0"/>
                </pic:nvPicPr>
                <pic:blipFill>
                  <a:blip r:embed="ImageId2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20" Target="media/image20.emf" Type="http://schemas.openxmlformats.org/officeDocument/2006/relationships/image"/><Relationship Id="ImageId21" Target="media/image21.emf" Type="http://schemas.openxmlformats.org/officeDocument/2006/relationships/image"/><Relationship Id="ImageId22" Target="media/image22.emf" Type="http://schemas.openxmlformats.org/officeDocument/2006/relationships/image"/><Relationship Id="ImageId23" Target="media/image23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