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db98ece0_fffd_49f1_8ec3_bb0cea3f3ca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db98ece0_fffd_49f1_8ec3_bb0cea3f3ca8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b0494b06_acac_46bd_af2b_823493aa8b0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b0494b06_acac_46bd_af2b_823493aa8b00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e1f77cf5_d2d3_49d8_9e24_097d0f4f019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e1f77cf5_d2d3_49d8_9e24_097d0f4f0195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