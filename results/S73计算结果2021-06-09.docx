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9f3316b6_a921_4c9f_a078_066bb9071c4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9f3316b6_a921_4c9f_a078_066bb9071c45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0149b083_1a4c_4fd5_9b9c_6fc6ad1f732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0149b083_1a4c_4fd5_9b9c_6fc6ad1f7323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18f91bdc_55c7_4a2b_b5e3_035b1e7c107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18f91bdc_55c7_4a2b_b5e3_035b1e7c1073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cefe10a1_f61e_4df5_852f_a5edf6bc8be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cefe10a1_f61e_4df5_852f_a5edf6bc8bed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be7e2c3c_2cfe_441c_9a72_f8520cd4cb4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be7e2c3c_2cfe_441c_9a72_f8520cd4cb42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1838942e_d4a3_4944_a714_d442b6c5b5d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1838942e_d4a3_4944_a714_d442b6c5b5df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a0393ad9_dee9_4a1a_860f_4e625c3fc14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a0393ad9_dee9_4a1a_860f_4e625c3fc14b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85ba7a16_2c5e_4ac6_99a8_b591ab027ee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85ba7a16_2c5e_4ac6_99a8_b591ab027ee3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4df60b83_7653_4a06_9b79_565443ee247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4df60b83_7653_4a06_9b79_565443ee247e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79b4d86e_c0f7_40b7_ad9a_ab960202988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79b4d86e_c0f7_40b7_ad9a_ab9602029880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0171d972_e4fe_431b_b11c_e26634fe746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0171d972_e4fe_431b_b11c_e26634fe746c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539c97fb_c068_4f4f_ae45_79fcf79ab26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539c97fb_c068_4f4f_ae45_79fcf79ab26d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e437c3c2_f896_4f9f_8eac_34399d77fbd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e437c3c2_f896_4f9f_8eac_34399d77fbd5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93e71b98_5f6d_4e3a_8f25_ac682138bf0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93e71b98_5f6d_4e3a_8f25_ac682138bf0c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2520d5f8_772b_42e7_a2ae_f3ae4930cfd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2520d5f8_772b_42e7_a2ae_f3ae4930cfde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4402dcf4_7c66_4bd1_b88d_2880718e6ed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4402dcf4_7c66_4bd1_b88d_2880718e6edd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df2df840_265c_4cc9_886b_2fe585e8da8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df2df840_265c_4cc9_886b_2fe585e8da86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4fa5fc73_e524_4624_a655_fe22aeba184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4fa5fc73_e524_4624_a655_fe22aeba1849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92d37217_a0bf_4237_abd7_269ff9a5106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92d37217_a0bf_4237_abd7_269ff9a51063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0" name="tp5c4ebd03_9bff_4039_9db7_1eaa4039432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p5c4ebd03_9bff_4039_9db7_1eaa4039432e.emf"/>
                  <pic:cNvPicPr preferRelativeResize="0"/>
                </pic:nvPicPr>
                <pic:blipFill>
                  <a:blip r:embed="ImageId2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1" name="tpb51357fa_8958_467e_9e93_8d2030a7d59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pb51357fa_8958_467e_9e93_8d2030a7d59a.emf"/>
                  <pic:cNvPicPr preferRelativeResize="0"/>
                </pic:nvPicPr>
                <pic:blipFill>
                  <a:blip r:embed="ImageId2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2" name="tp14165305_67e3_4125_a5f3_5347994ff2d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p14165305_67e3_4125_a5f3_5347994ff2db.emf"/>
                  <pic:cNvPicPr preferRelativeResize="0"/>
                </pic:nvPicPr>
                <pic:blipFill>
                  <a:blip r:embed="ImageId2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3" name="tpebaaf193_a40f_4652_b94c_b836b4be154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tpebaaf193_a40f_4652_b94c_b836b4be154d.emf"/>
                  <pic:cNvPicPr preferRelativeResize="0"/>
                </pic:nvPicPr>
                <pic:blipFill>
                  <a:blip r:embed="ImageId2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4" name="tp8625dc21_e530_43d2_9a3c_0ffbdf2dd8a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tp8625dc21_e530_43d2_9a3c_0ffbdf2dd8a8.emf"/>
                  <pic:cNvPicPr preferRelativeResize="0"/>
                </pic:nvPicPr>
                <pic:blipFill>
                  <a:blip r:embed="ImageId2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5" name="tpb8116e87_46e3_4175_8cac_534a0267b43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tpb8116e87_46e3_4175_8cac_534a0267b439.emf"/>
                  <pic:cNvPicPr preferRelativeResize="0"/>
                </pic:nvPicPr>
                <pic:blipFill>
                  <a:blip r:embed="ImageId2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6" name="tp8e0d6cfc_940e_4db7_afae_c47c00b983d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tp8e0d6cfc_940e_4db7_afae_c47c00b983d1.emf"/>
                  <pic:cNvPicPr preferRelativeResize="0"/>
                </pic:nvPicPr>
                <pic:blipFill>
                  <a:blip r:embed="ImageId2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7" name="tp1be329c2_7db2_46ef_9ec1_6f4c65fc589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tp1be329c2_7db2_46ef_9ec1_6f4c65fc5898.emf"/>
                  <pic:cNvPicPr preferRelativeResize="0"/>
                </pic:nvPicPr>
                <pic:blipFill>
                  <a:blip r:embed="ImageId2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8" name="tpb4ad701e_0e66_41e5_8e2b_21fd4563265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tpb4ad701e_0e66_41e5_8e2b_21fd45632654.emf"/>
                  <pic:cNvPicPr preferRelativeResize="0"/>
                </pic:nvPicPr>
                <pic:blipFill>
                  <a:blip r:embed="ImageId2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9" name="tp266c9dae_43af_4552_869a_229e5fff1ac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tp266c9dae_43af_4552_869a_229e5fff1acf.emf"/>
                  <pic:cNvPicPr preferRelativeResize="0"/>
                </pic:nvPicPr>
                <pic:blipFill>
                  <a:blip r:embed="ImageId2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0" name="tpa44dc6cc_cd15_4f44_9791_1222dfca2c9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tpa44dc6cc_cd15_4f44_9791_1222dfca2c91.emf"/>
                  <pic:cNvPicPr preferRelativeResize="0"/>
                </pic:nvPicPr>
                <pic:blipFill>
                  <a:blip r:embed="ImageId3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20" Target="media/image20.emf" Type="http://schemas.openxmlformats.org/officeDocument/2006/relationships/image"/><Relationship Id="ImageId21" Target="media/image21.emf" Type="http://schemas.openxmlformats.org/officeDocument/2006/relationships/image"/><Relationship Id="ImageId22" Target="media/image22.emf" Type="http://schemas.openxmlformats.org/officeDocument/2006/relationships/image"/><Relationship Id="ImageId23" Target="media/image23.emf" Type="http://schemas.openxmlformats.org/officeDocument/2006/relationships/image"/><Relationship Id="ImageId24" Target="media/image24.emf" Type="http://schemas.openxmlformats.org/officeDocument/2006/relationships/image"/><Relationship Id="ImageId25" Target="media/image25.emf" Type="http://schemas.openxmlformats.org/officeDocument/2006/relationships/image"/><Relationship Id="ImageId26" Target="media/image26.emf" Type="http://schemas.openxmlformats.org/officeDocument/2006/relationships/image"/><Relationship Id="ImageId27" Target="media/image27.emf" Type="http://schemas.openxmlformats.org/officeDocument/2006/relationships/image"/><Relationship Id="ImageId28" Target="media/image28.emf" Type="http://schemas.openxmlformats.org/officeDocument/2006/relationships/image"/><Relationship Id="ImageId29" Target="media/image29.emf" Type="http://schemas.openxmlformats.org/officeDocument/2006/relationships/image"/><Relationship Id="ImageId3" Target="media/image3.emf" Type="http://schemas.openxmlformats.org/officeDocument/2006/relationships/image"/><Relationship Id="ImageId30" Target="media/image30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