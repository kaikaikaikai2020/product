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032df7fa_5817_4a70_9858_39016d28354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032df7fa_5817_4a70_9858_39016d283548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183fa1ff_e029_4c34_8a83_08a454408a1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183fa1ff_e029_4c34_8a83_08a454408a10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8d726a38_b45b_4731_9eaa_cc6316db21b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8d726a38_b45b_4731_9eaa_cc6316db21b4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02cebc99_458c_4b0d_ade2_0fdf3606bde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02cebc99_458c_4b0d_ade2_0fdf3606bdea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83a85460_657a_4378_9f21_ceb83c02bdf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83a85460_657a_4378_9f21_ceb83c02bdfe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47c6d8b5_d726_40a5_8857_9d07a4c9541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47c6d8b5_d726_40a5_8857_9d07a4c9541f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b1eb1b88_7cd4_4c1d_b2ec_c340fba317f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b1eb1b88_7cd4_4c1d_b2ec_c340fba317f6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a9d98e52_e28c_429a_8b13_285e20efad8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a9d98e52_e28c_429a_8b13_285e20efad8c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25f0fbc9_42b2_4893_b77f_4fb437bdea9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25f0fbc9_42b2_4893_b77f_4fb437bdea98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5b3e4c37_d94a_4440_aead_79f2017554c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5b3e4c37_d94a_4440_aead_79f2017554c9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e19aeb6d_4b18_4f3b_8355_1e47e46660f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e19aeb6d_4b18_4f3b_8355_1e47e46660f0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fd0ba876_4676_4bc2_b3c1_7d90b41b8df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fd0ba876_4676_4bc2_b3c1_7d90b41b8dff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6e6010c8_1a6b_4f69_b46c_dc7697cf803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6e6010c8_1a6b_4f69_b46c_dc7697cf8035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de3a207f_6faf_4bbf_bbc7_37cd1ec2238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de3a207f_6faf_4bbf_bbc7_37cd1ec22384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e93949e6_0a50_444a_99b9_3430c783e27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e93949e6_0a50_444a_99b9_3430c783e274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c3bdeba0_4042_4606_8a53_1cfc71fa7d7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c3bdeba0_4042_4606_8a53_1cfc71fa7d7e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548e49b5_5a15_4dc9_9222_872f7a9966e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548e49b5_5a15_4dc9_9222_872f7a9966ef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8" name="tpa8560ac3_38c2_4cb3_9adb_d9ec56f890f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tpa8560ac3_38c2_4cb3_9adb_d9ec56f890f1.emf"/>
                  <pic:cNvPicPr preferRelativeResize="0"/>
                </pic:nvPicPr>
                <pic:blipFill>
                  <a:blip r:embed="ImageId1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9" name="tp1d450ac0_6075_47cf_a2e0_d7346f76f00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p1d450ac0_6075_47cf_a2e0_d7346f76f000.emf"/>
                  <pic:cNvPicPr preferRelativeResize="0"/>
                </pic:nvPicPr>
                <pic:blipFill>
                  <a:blip r:embed="ImageId1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0" name="tpe90fcc1e_5051_4d54_9733_3f95c841b1b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pe90fcc1e_5051_4d54_9733_3f95c841b1b1.emf"/>
                  <pic:cNvPicPr preferRelativeResize="0"/>
                </pic:nvPicPr>
                <pic:blipFill>
                  <a:blip r:embed="ImageId2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1" name="tpa457fec3_f803_4515_b1db_05058912d86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tpa457fec3_f803_4515_b1db_05058912d86b.emf"/>
                  <pic:cNvPicPr preferRelativeResize="0"/>
                </pic:nvPicPr>
                <pic:blipFill>
                  <a:blip r:embed="ImageId2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2" name="tpe68645ac_8f2c_4f54_b66f_1bceb2c7c8e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tpe68645ac_8f2c_4f54_b66f_1bceb2c7c8ef.emf"/>
                  <pic:cNvPicPr preferRelativeResize="0"/>
                </pic:nvPicPr>
                <pic:blipFill>
                  <a:blip r:embed="ImageId2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3" name="tp6b07d5d0_4392_4964_b50d_c6465067db5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tp6b07d5d0_4392_4964_b50d_c6465067db59.emf"/>
                  <pic:cNvPicPr preferRelativeResize="0"/>
                </pic:nvPicPr>
                <pic:blipFill>
                  <a:blip r:embed="ImageId2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18" Target="media/image18.emf" Type="http://schemas.openxmlformats.org/officeDocument/2006/relationships/image"/><Relationship Id="ImageId19" Target="media/image19.emf" Type="http://schemas.openxmlformats.org/officeDocument/2006/relationships/image"/><Relationship Id="ImageId2" Target="media/image2.emf" Type="http://schemas.openxmlformats.org/officeDocument/2006/relationships/image"/><Relationship Id="ImageId20" Target="media/image20.emf" Type="http://schemas.openxmlformats.org/officeDocument/2006/relationships/image"/><Relationship Id="ImageId21" Target="media/image21.emf" Type="http://schemas.openxmlformats.org/officeDocument/2006/relationships/image"/><Relationship Id="ImageId22" Target="media/image22.emf" Type="http://schemas.openxmlformats.org/officeDocument/2006/relationships/image"/><Relationship Id="ImageId23" Target="media/image23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