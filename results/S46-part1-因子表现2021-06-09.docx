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21bbeebb_fc3e_4936_bb43_a42ce614a61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21bbeebb_fc3e_4936_bb43_a42ce614a61c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b7b04509_38c8_405d_a7d2_801f630167f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b7b04509_38c8_405d_a7d2_801f630167f7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a21025d7_82b2_475d_b5f9_1bd84af4960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a21025d7_82b2_475d_b5f9_1bd84af49606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5e9a4aa0_9907_47a2_9e5a_4d6032f8379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5e9a4aa0_9907_47a2_9e5a_4d6032f8379e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fd7711b9_d178_41cf_a402_aaacf9d0c59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fd7711b9_d178_41cf_a402_aaacf9d0c59d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1b0ca7b3_f174_4f23_bda3_2651f4b4d64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1b0ca7b3_f174_4f23_bda3_2651f4b4d647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