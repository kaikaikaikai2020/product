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000001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5edf35e8_095e_4ce8_8641_59c64ddae09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5edf35e8_095e_4ce8_8641_59c64ddae09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000905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53d92ed1_cbe1_4b79_8926_e0560ca86de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53d92ed1_cbe1_4b79_8926_e0560ca86de8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63c6a4c5_7862_40ee_8af2_d88cbf01f2f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63c6a4c5_7862_40ee_8af2_d88cbf01f2fb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