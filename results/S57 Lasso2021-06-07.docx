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85dc817f_2228_4dac_b497_97ba17e635b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85dc817f_2228_4dac_b497_97ba17e635b9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32f79b7d_d7d0_4d49_9ee1_7843ec93301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32f79b7d_d7d0_4d49_9ee1_7843ec933010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d09f6eb3_f0de_4142_abb7_48067a0b536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d09f6eb3_f0de_4142_abb7_48067a0b5367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e7c235cb_d6d0_4a29_a76e_1c9915a51cb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e7c235cb_d6d0_4a29_a76e_1c9915a51cb3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42e82501_0822_445d_886c_c83ea7216e8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42e82501_0822_445d_886c_c83ea7216e8d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bea64dbe_45a9_4fa0_93ab_b6860c2a0b6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bea64dbe_45a9_4fa0_93ab_b6860c2a0b68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72cde3d2_c4ac_42dc_a68f_4750a601afa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72cde3d2_c4ac_42dc_a68f_4750a601afab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0682eb81_7ca2_4b10_a15c_be9598e0c22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0682eb81_7ca2_4b10_a15c_be9598e0c22b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ca7d3abd_0613_471f_b66a_13d423c5bc2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ca7d3abd_0613_471f_b66a_13d423c5bc2c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