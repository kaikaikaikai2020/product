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000001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ca8800cc_fa4a_4761_a428_d74eb70a32a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ca8800cc_fa4a_4761_a428_d74eb70a32a3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14effcb2_9444_4a23_843b_25d063d94af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14effcb2_9444_4a23_843b_25d063d94af4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000905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0543fe72_8d28_413d_9433_e9a6c516398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0543fe72_8d28_413d_9433_e9a6c5163983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399006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e1b320ef_e98e_48ba_84ed_e9ff5b192f2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e1b320ef_e98e_48ba_84ed_e9ff5b192f25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