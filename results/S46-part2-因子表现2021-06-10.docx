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8493e2ed_6cab_4ffa_b18c_936f791fde0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8493e2ed_6cab_4ffa_b18c_936f791fde08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304d97f9_430f_4f0d_bfb5_18135b995a0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304d97f9_430f_4f0d_bfb5_18135b995a03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84c8d6d9_345e_408e_9c82_9c0b3b61977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84c8d6d9_345e_408e_9c82_9c0b3b61977a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75c4c746_f382_47a8_900e_19573a6ed54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75c4c746_f382_47a8_900e_19573a6ed549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0f17001a_3b9c_4966_9193_70c040420a8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0f17001a_3b9c_4966_9193_70c040420a8b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f1e2b2da_2ae8_4c1e_a2f0_e903a303e69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f1e2b2da_2ae8_4c1e_a2f0_e903a303e69c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023e808d_a0b5_4927_b74f_4129889a4ae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023e808d_a0b5_4927_b74f_4129889a4ae1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96ada6b5_c762_4df9_b981_5742a19ec85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96ada6b5_c762_4df9_b981_5742a19ec85c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3f0117ac_1ca4_4bb2_832b_056cdf2045a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3f0117ac_1ca4_4bb2_832b_056cdf2045af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0" name="tpc0d29a1e_5a1b_4ad3_b47a_adecbfd70e5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pc0d29a1e_5a1b_4ad3_b47a_adecbfd70e54.emf"/>
                  <pic:cNvPicPr preferRelativeResize="0"/>
                </pic:nvPicPr>
                <pic:blipFill>
                  <a:blip r:embed="ImageId1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1" name="tpa9c76018_25c2_4e1b_971d_df0e455fdbe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pa9c76018_25c2_4e1b_971d_df0e455fdbe6.emf"/>
                  <pic:cNvPicPr preferRelativeResize="0"/>
                </pic:nvPicPr>
                <pic:blipFill>
                  <a:blip r:embed="ImageId1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2" name="tp3fd8f0c9_c824_4c17_bbcf_5f683aa6351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p3fd8f0c9_c824_4c17_bbcf_5f683aa6351b.emf"/>
                  <pic:cNvPicPr preferRelativeResize="0"/>
                </pic:nvPicPr>
                <pic:blipFill>
                  <a:blip r:embed="ImageId1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10" Target="media/image10.emf" Type="http://schemas.openxmlformats.org/officeDocument/2006/relationships/image"/><Relationship Id="ImageId11" Target="media/image11.emf" Type="http://schemas.openxmlformats.org/officeDocument/2006/relationships/image"/><Relationship Id="ImageId12" Target="media/image12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