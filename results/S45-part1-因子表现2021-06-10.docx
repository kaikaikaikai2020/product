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000001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3d5fc21c_189a_4071_bb07_e168ccebdd6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3d5fc21c_189a_4071_bb07_e168ccebdd6c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000300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5be15844_3b56_480b_86eb_14703b33ee7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5be15844_3b56_480b_86eb_14703b33ee74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000905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11e761a6_b419_462d_a9d3_2aee9f8283c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11e761a6_b419_462d_a9d3_2aee9f8283c3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399006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8f4d284b_8920_4c4c_b956_1fe2fc5b906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8f4d284b_8920_4c4c_b956_1fe2fc5b9065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