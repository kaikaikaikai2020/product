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4f1e9d52_db95_4599_ae97_10cfb28ae50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4f1e9d52_db95_4599_ae97_10cfb28ae500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24c19abe_7ebc_419a_913b_1ce28265507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24c19abe_7ebc_419a_913b_1ce282655077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26ce45dc_ff58_4236_ae3b_e7e26cde821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26ce45dc_ff58_4236_ae3b_e7e26cde8216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dbda53d0_af84_45eb_8569_9bd799a3b8d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dbda53d0_af84_45eb_8569_9bd799a3b8de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f87df40d_c966_4f12_9079_80a687aa9a5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f87df40d_c966_4f12_9079_80a687aa9a5a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bcee625c_ac08_4fb1_8d87_442f636fa95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bcee625c_ac08_4fb1_8d87_442f636fa95b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db1a5fe8_5925_4493_9228_00089d972b2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db1a5fe8_5925_4493_9228_00089d972b2a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550057c3_2571_4d4e_8373_1b8a1b49c4a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550057c3_2571_4d4e_8373_1b8a1b49c4a1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8cadbb0b_3a3a_43dd_89ad_c6e7ee2ea7a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8cadbb0b_3a3a_43dd_89ad_c6e7ee2ea7ac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7a69b2fc_f1c8_44b6_8d69_563a9c8700e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7a69b2fc_f1c8_44b6_8d69_563a9c8700e5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eae4417d_54a9_40c3_99bf_76fd0c4ce93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eae4417d_54a9_40c3_99bf_76fd0c4ce930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788abc10_810d_47b0_b0f0_e41e8c09a76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788abc10_810d_47b0_b0f0_e41e8c09a764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