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e7f0d5d2_d4ed_4e8a_bfb1_19b0ae03b56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e7f0d5d2_d4ed_4e8a_bfb1_19b0ae03b56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3b3c64d1_c5f8_4515_b1df_106152e54aa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3b3c64d1_c5f8_4515_b1df_106152e54aa2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a2eee2e8_2622_431b_a5a1_c2b34b6a13c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a2eee2e8_2622_431b_a5a1_c2b34b6a13c8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