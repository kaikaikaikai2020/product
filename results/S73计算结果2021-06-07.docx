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385e046b_a598_48f5_8248_96120cf15c0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385e046b_a598_48f5_8248_96120cf15c0c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58416d0a_361a_443e_bb81_7666372a15e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58416d0a_361a_443e_bb81_7666372a15ec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d353e53a_f02c_486b_93a6_568aa093b4e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d353e53a_f02c_486b_93a6_568aa093b4eb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feb0a848_2c4e_4089_a6e6_a1cf5ccfc94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feb0a848_2c4e_4089_a6e6_a1cf5ccfc949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9a38196d_e297_4c07_8b01_5cb134fe055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9a38196d_e297_4c07_8b01_5cb134fe0555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5e4a56e7_d94f_496d_96f1_37502b4792f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5e4a56e7_d94f_496d_96f1_37502b4792fe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5070770d_6cc3_438f_a873_28d65ccf1b1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5070770d_6cc3_438f_a873_28d65ccf1b17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c8930848_96d3_48b3_b222_4d01f068a6d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c8930848_96d3_48b3_b222_4d01f068a6d3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b9b845af_45ea_47b1_b203_037ed4ce787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b9b845af_45ea_47b1_b203_037ed4ce787c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0" name="tp4d8b03ef_e1ae_42fa_ad02_1fced85e849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tp4d8b03ef_e1ae_42fa_ad02_1fced85e849f.emf"/>
                  <pic:cNvPicPr preferRelativeResize="0"/>
                </pic:nvPicPr>
                <pic:blipFill>
                  <a:blip r:embed="ImageId1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1" name="tp1395db6c_ae59_4a0e_991f_97fbab5a2cc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p1395db6c_ae59_4a0e_991f_97fbab5a2cce.emf"/>
                  <pic:cNvPicPr preferRelativeResize="0"/>
                </pic:nvPicPr>
                <pic:blipFill>
                  <a:blip r:embed="ImageId1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2" name="tp6abc45b5_b99d_49ae_8184_d47bb7ef243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p6abc45b5_b99d_49ae_8184_d47bb7ef243d.emf"/>
                  <pic:cNvPicPr preferRelativeResize="0"/>
                </pic:nvPicPr>
                <pic:blipFill>
                  <a:blip r:embed="ImageId1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3" name="tpce77c27e_2073_4a43_a22f_c82883f7f13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pce77c27e_2073_4a43_a22f_c82883f7f136.emf"/>
                  <pic:cNvPicPr preferRelativeResize="0"/>
                </pic:nvPicPr>
                <pic:blipFill>
                  <a:blip r:embed="ImageId1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4" name="tpe97398d2_6979_446b_b2b6_e9cebc9ef94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tpe97398d2_6979_446b_b2b6_e9cebc9ef941.emf"/>
                  <pic:cNvPicPr preferRelativeResize="0"/>
                </pic:nvPicPr>
                <pic:blipFill>
                  <a:blip r:embed="ImageId1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5" name="tp6858f652_4b78_47a6_99d1_86aff6818db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p6858f652_4b78_47a6_99d1_86aff6818db5.emf"/>
                  <pic:cNvPicPr preferRelativeResize="0"/>
                </pic:nvPicPr>
                <pic:blipFill>
                  <a:blip r:embed="ImageId1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6" name="tpdd2f283b_ad45_471d_ba72_bf9c8603bb6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tpdd2f283b_ad45_471d_ba72_bf9c8603bb61.emf"/>
                  <pic:cNvPicPr preferRelativeResize="0"/>
                </pic:nvPicPr>
                <pic:blipFill>
                  <a:blip r:embed="ImageId1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7" name="tp1fbadefe_1a52_405f_b85a_dabbc606c45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tp1fbadefe_1a52_405f_b85a_dabbc606c454.emf"/>
                  <pic:cNvPicPr preferRelativeResize="0"/>
                </pic:nvPicPr>
                <pic:blipFill>
                  <a:blip r:embed="ImageId1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8" name="tp11f82c05_325f_4aa3_bfe6_b47bf6f1348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tp11f82c05_325f_4aa3_bfe6_b47bf6f1348e.emf"/>
                  <pic:cNvPicPr preferRelativeResize="0"/>
                </pic:nvPicPr>
                <pic:blipFill>
                  <a:blip r:embed="ImageId1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9" name="tpb82d0fa2_d96c_4a7c_9e63_1f806e74186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pb82d0fa2_d96c_4a7c_9e63_1f806e741860.emf"/>
                  <pic:cNvPicPr preferRelativeResize="0"/>
                </pic:nvPicPr>
                <pic:blipFill>
                  <a:blip r:embed="ImageId1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0" name="tp1429e159_5de4_4ad4_b70c_a0543fc94a2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tp1429e159_5de4_4ad4_b70c_a0543fc94a2f.emf"/>
                  <pic:cNvPicPr preferRelativeResize="0"/>
                </pic:nvPicPr>
                <pic:blipFill>
                  <a:blip r:embed="ImageId2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1" name="tp532ceb5a_2cb4_4ac0_9c6a_cf47d10ce7e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tp532ceb5a_2cb4_4ac0_9c6a_cf47d10ce7ec.emf"/>
                  <pic:cNvPicPr preferRelativeResize="0"/>
                </pic:nvPicPr>
                <pic:blipFill>
                  <a:blip r:embed="ImageId2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2" name="tp2325f79c_57f7_4a12_acfe_ceeb78c16de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tp2325f79c_57f7_4a12_acfe_ceeb78c16de8.emf"/>
                  <pic:cNvPicPr preferRelativeResize="0"/>
                </pic:nvPicPr>
                <pic:blipFill>
                  <a:blip r:embed="ImageId2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3" name="tp62723c2a_e3db_42b1_94ca_9087bad213c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tp62723c2a_e3db_42b1_94ca_9087bad213c3.emf"/>
                  <pic:cNvPicPr preferRelativeResize="0"/>
                </pic:nvPicPr>
                <pic:blipFill>
                  <a:blip r:embed="ImageId2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4" name="tp5acb1a47_0f96_4994_a189_c2e4613c248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tp5acb1a47_0f96_4994_a189_c2e4613c2485.emf"/>
                  <pic:cNvPicPr preferRelativeResize="0"/>
                </pic:nvPicPr>
                <pic:blipFill>
                  <a:blip r:embed="ImageId2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5" name="tp5bebf06a_46cb_4d8f_9ebd_db311c4f2fa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tp5bebf06a_46cb_4d8f_9ebd_db311c4f2fab.emf"/>
                  <pic:cNvPicPr preferRelativeResize="0"/>
                </pic:nvPicPr>
                <pic:blipFill>
                  <a:blip r:embed="ImageId2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6" name="tp9abd0659_d484_4512_bf96_d1a16732c22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tp9abd0659_d484_4512_bf96_d1a16732c226.emf"/>
                  <pic:cNvPicPr preferRelativeResize="0"/>
                </pic:nvPicPr>
                <pic:blipFill>
                  <a:blip r:embed="ImageId2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7" name="tpe12750dc_2410_4da4_a3a8_94fab88d715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tpe12750dc_2410_4da4_a3a8_94fab88d7158.emf"/>
                  <pic:cNvPicPr preferRelativeResize="0"/>
                </pic:nvPicPr>
                <pic:blipFill>
                  <a:blip r:embed="ImageId2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8" name="tpded6ed81_671c_4554_a777_b6f8418e2cb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tpded6ed81_671c_4554_a777_b6f8418e2cb6.emf"/>
                  <pic:cNvPicPr preferRelativeResize="0"/>
                </pic:nvPicPr>
                <pic:blipFill>
                  <a:blip r:embed="ImageId2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9" name="tpff8a595a_b514_474c_9799_bfa4b8966ad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tpff8a595a_b514_474c_9799_bfa4b8966add.emf"/>
                  <pic:cNvPicPr preferRelativeResize="0"/>
                </pic:nvPicPr>
                <pic:blipFill>
                  <a:blip r:embed="ImageId2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0" name="tpf0080d73_2c6d_4255_aa48_8deddbc5bad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tpf0080d73_2c6d_4255_aa48_8deddbc5badc.emf"/>
                  <pic:cNvPicPr preferRelativeResize="0"/>
                </pic:nvPicPr>
                <pic:blipFill>
                  <a:blip r:embed="ImageId3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10" Target="media/image10.emf" Type="http://schemas.openxmlformats.org/officeDocument/2006/relationships/image"/><Relationship Id="ImageId11" Target="media/image11.emf" Type="http://schemas.openxmlformats.org/officeDocument/2006/relationships/image"/><Relationship Id="ImageId12" Target="media/image12.emf" Type="http://schemas.openxmlformats.org/officeDocument/2006/relationships/image"/><Relationship Id="ImageId13" Target="media/image13.emf" Type="http://schemas.openxmlformats.org/officeDocument/2006/relationships/image"/><Relationship Id="ImageId14" Target="media/image14.emf" Type="http://schemas.openxmlformats.org/officeDocument/2006/relationships/image"/><Relationship Id="ImageId15" Target="media/image15.emf" Type="http://schemas.openxmlformats.org/officeDocument/2006/relationships/image"/><Relationship Id="ImageId16" Target="media/image16.emf" Type="http://schemas.openxmlformats.org/officeDocument/2006/relationships/image"/><Relationship Id="ImageId17" Target="media/image17.emf" Type="http://schemas.openxmlformats.org/officeDocument/2006/relationships/image"/><Relationship Id="ImageId18" Target="media/image18.emf" Type="http://schemas.openxmlformats.org/officeDocument/2006/relationships/image"/><Relationship Id="ImageId19" Target="media/image19.emf" Type="http://schemas.openxmlformats.org/officeDocument/2006/relationships/image"/><Relationship Id="ImageId2" Target="media/image2.emf" Type="http://schemas.openxmlformats.org/officeDocument/2006/relationships/image"/><Relationship Id="ImageId20" Target="media/image20.emf" Type="http://schemas.openxmlformats.org/officeDocument/2006/relationships/image"/><Relationship Id="ImageId21" Target="media/image21.emf" Type="http://schemas.openxmlformats.org/officeDocument/2006/relationships/image"/><Relationship Id="ImageId22" Target="media/image22.emf" Type="http://schemas.openxmlformats.org/officeDocument/2006/relationships/image"/><Relationship Id="ImageId23" Target="media/image23.emf" Type="http://schemas.openxmlformats.org/officeDocument/2006/relationships/image"/><Relationship Id="ImageId24" Target="media/image24.emf" Type="http://schemas.openxmlformats.org/officeDocument/2006/relationships/image"/><Relationship Id="ImageId25" Target="media/image25.emf" Type="http://schemas.openxmlformats.org/officeDocument/2006/relationships/image"/><Relationship Id="ImageId26" Target="media/image26.emf" Type="http://schemas.openxmlformats.org/officeDocument/2006/relationships/image"/><Relationship Id="ImageId27" Target="media/image27.emf" Type="http://schemas.openxmlformats.org/officeDocument/2006/relationships/image"/><Relationship Id="ImageId28" Target="media/image28.emf" Type="http://schemas.openxmlformats.org/officeDocument/2006/relationships/image"/><Relationship Id="ImageId29" Target="media/image29.emf" Type="http://schemas.openxmlformats.org/officeDocument/2006/relationships/image"/><Relationship Id="ImageId3" Target="media/image3.emf" Type="http://schemas.openxmlformats.org/officeDocument/2006/relationships/image"/><Relationship Id="ImageId30" Target="media/image30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