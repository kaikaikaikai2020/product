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35d79752_2bdc_4bd7_b18a_92a2db630f49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35d79752_2bdc_4bd7_b18a_92a2db630f49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08f03a8f_03f8_4467_a8ee_a8fbecbb9b7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08f03a8f_03f8_4467_a8ee_a8fbecbb9b7e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99edd607_27e8_46f5_9e04_6f699e3b683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99edd607_27e8_46f5_9e04_6f699e3b683f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585cf160_065e_4d55_9cd7_1fa544a16bb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585cf160_065e_4d55_9cd7_1fa544a16bbe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5" name="tpa3dd2137_ec75_426c_98af_c42eee843e02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pa3dd2137_ec75_426c_98af_c42eee843e02.emf"/>
                  <pic:cNvPicPr preferRelativeResize="0"/>
                </pic:nvPicPr>
                <pic:blipFill>
                  <a:blip r:embed="ImageId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6" name="tpa9d1631f_46a6_44c9_a16e_0f7c8dd17e67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pa9d1631f_46a6_44c9_a16e_0f7c8dd17e67.emf"/>
                  <pic:cNvPicPr preferRelativeResize="0"/>
                </pic:nvPicPr>
                <pic:blipFill>
                  <a:blip r:embed="ImageId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7" name="tpc59def7f_72b2_4124_8895_69fe259d04f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pc59def7f_72b2_4124_8895_69fe259d04f4.emf"/>
                  <pic:cNvPicPr preferRelativeResize="0"/>
                </pic:nvPicPr>
                <pic:blipFill>
                  <a:blip r:embed="ImageId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8" name="tp96e8d139_455d_43d9_8a5c_7cb7395a240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p96e8d139_455d_43d9_8a5c_7cb7395a240f.emf"/>
                  <pic:cNvPicPr preferRelativeResize="0"/>
                </pic:nvPicPr>
                <pic:blipFill>
                  <a:blip r:embed="ImageId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9" name="tp610bb527_0e6f_4dbd_9432_a8973284cea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p610bb527_0e6f_4dbd_9432_a8973284cea1.emf"/>
                  <pic:cNvPicPr preferRelativeResize="0"/>
                </pic:nvPicPr>
                <pic:blipFill>
                  <a:blip r:embed="ImageId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0" name="tpa9ba50a4_f044_4d14_8048_bf9c08423bfa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tpa9ba50a4_f044_4d14_8048_bf9c08423bfa.emf"/>
                  <pic:cNvPicPr preferRelativeResize="0"/>
                </pic:nvPicPr>
                <pic:blipFill>
                  <a:blip r:embed="ImageId1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1" name="tp718bb339_e02b_4e0d_9b6e_73698cff394a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p718bb339_e02b_4e0d_9b6e_73698cff394a.emf"/>
                  <pic:cNvPicPr preferRelativeResize="0"/>
                </pic:nvPicPr>
                <pic:blipFill>
                  <a:blip r:embed="ImageId1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2" name="tp5d5ca373_d95d_41d8_80f3_ecc580cad2f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p5d5ca373_d95d_41d8_80f3_ecc580cad2fb.emf"/>
                  <pic:cNvPicPr preferRelativeResize="0"/>
                </pic:nvPicPr>
                <pic:blipFill>
                  <a:blip r:embed="ImageId1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3" name="tp92affc4a_837d_4433_91fb_dc88d59002d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tp92affc4a_837d_4433_91fb_dc88d59002de.emf"/>
                  <pic:cNvPicPr preferRelativeResize="0"/>
                </pic:nvPicPr>
                <pic:blipFill>
                  <a:blip r:embed="ImageId1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4" name="tp4a26f979_1d39_44a5_b1b0_7f81f802b17a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tp4a26f979_1d39_44a5_b1b0_7f81f802b17a.emf"/>
                  <pic:cNvPicPr preferRelativeResize="0"/>
                </pic:nvPicPr>
                <pic:blipFill>
                  <a:blip r:embed="ImageId1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5" name="tpe9efb813_d867_4dad_8949_4819059abd5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tpe9efb813_d867_4dad_8949_4819059abd56.emf"/>
                  <pic:cNvPicPr preferRelativeResize="0"/>
                </pic:nvPicPr>
                <pic:blipFill>
                  <a:blip r:embed="ImageId1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6" name="tp46ff8b5a_3c99_425d_b254_ade88fef758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tp46ff8b5a_3c99_425d_b254_ade88fef758f.emf"/>
                  <pic:cNvPicPr preferRelativeResize="0"/>
                </pic:nvPicPr>
                <pic:blipFill>
                  <a:blip r:embed="ImageId1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7" name="tpb78d7a91_6b03_42c0_b2b1_504a874d9359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tpb78d7a91_6b03_42c0_b2b1_504a874d9359.emf"/>
                  <pic:cNvPicPr preferRelativeResize="0"/>
                </pic:nvPicPr>
                <pic:blipFill>
                  <a:blip r:embed="ImageId1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8" name="tpb8a7407c_0916_41a9_99ad_fcc660bbb62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tpb8a7407c_0916_41a9_99ad_fcc660bbb62d.emf"/>
                  <pic:cNvPicPr preferRelativeResize="0"/>
                </pic:nvPicPr>
                <pic:blipFill>
                  <a:blip r:embed="ImageId1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9" name="tpfc49459e_551f_46f9_8c84_9aaa79b2259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pfc49459e_551f_46f9_8c84_9aaa79b22593.emf"/>
                  <pic:cNvPicPr preferRelativeResize="0"/>
                </pic:nvPicPr>
                <pic:blipFill>
                  <a:blip r:embed="ImageId1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0" name="tpa96d2e6d_0409_4a00_ae17_6c0fad2303f7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tpa96d2e6d_0409_4a00_ae17_6c0fad2303f7.emf"/>
                  <pic:cNvPicPr preferRelativeResize="0"/>
                </pic:nvPicPr>
                <pic:blipFill>
                  <a:blip r:embed="ImageId2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1" name="tpabf53c00_51d7_4514_ae3d_8f18cc26503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tpabf53c00_51d7_4514_ae3d_8f18cc265031.emf"/>
                  <pic:cNvPicPr preferRelativeResize="0"/>
                </pic:nvPicPr>
                <pic:blipFill>
                  <a:blip r:embed="ImageId2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2" name="tp61ac7156_f7b3_45e6_93dc_45471378b65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tp61ac7156_f7b3_45e6_93dc_45471378b65f.emf"/>
                  <pic:cNvPicPr preferRelativeResize="0"/>
                </pic:nvPicPr>
                <pic:blipFill>
                  <a:blip r:embed="ImageId2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3" name="tp19adee35_f75c_48df_aa04_1edb23e3efa9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tp19adee35_f75c_48df_aa04_1edb23e3efa9.emf"/>
                  <pic:cNvPicPr preferRelativeResize="0"/>
                </pic:nvPicPr>
                <pic:blipFill>
                  <a:blip r:embed="ImageId2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4" name="tp14cb1049_213c_458d_a3c4_bac2406735d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tp14cb1049_213c_458d_a3c4_bac2406735df.emf"/>
                  <pic:cNvPicPr preferRelativeResize="0"/>
                </pic:nvPicPr>
                <pic:blipFill>
                  <a:blip r:embed="ImageId2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5" name="tp066df41c_e642_4166_b730_03531e68d85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tp066df41c_e642_4166_b730_03531e68d85e.emf"/>
                  <pic:cNvPicPr preferRelativeResize="0"/>
                </pic:nvPicPr>
                <pic:blipFill>
                  <a:blip r:embed="ImageId2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6" name="tpa59c30e8_882c_4755_b4cf_0ac60183306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tpa59c30e8_882c_4755_b4cf_0ac601833064.emf"/>
                  <pic:cNvPicPr preferRelativeResize="0"/>
                </pic:nvPicPr>
                <pic:blipFill>
                  <a:blip r:embed="ImageId2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7" name="tp1469cefa_434f_4687_acc4_14ee48bcdf3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tp1469cefa_434f_4687_acc4_14ee48bcdf38.emf"/>
                  <pic:cNvPicPr preferRelativeResize="0"/>
                </pic:nvPicPr>
                <pic:blipFill>
                  <a:blip r:embed="ImageId2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8" name="tp749d0ab6_5b11_4f69_a668_8531346b31ca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tp749d0ab6_5b11_4f69_a668_8531346b31ca.emf"/>
                  <pic:cNvPicPr preferRelativeResize="0"/>
                </pic:nvPicPr>
                <pic:blipFill>
                  <a:blip r:embed="ImageId2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9" name="tp012e174a_90d4_49b3_a0e0_2599edf8182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tp012e174a_90d4_49b3_a0e0_2599edf81820.emf"/>
                  <pic:cNvPicPr preferRelativeResize="0"/>
                </pic:nvPicPr>
                <pic:blipFill>
                  <a:blip r:embed="ImageId2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0" name="tp0bcb8e74_4789_467e_ba4a_ec21852f426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tp0bcb8e74_4789_467e_ba4a_ec21852f426b.emf"/>
                  <pic:cNvPicPr preferRelativeResize="0"/>
                </pic:nvPicPr>
                <pic:blipFill>
                  <a:blip r:embed="ImageId3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10" Target="media/image10.emf" Type="http://schemas.openxmlformats.org/officeDocument/2006/relationships/image"/><Relationship Id="ImageId11" Target="media/image11.emf" Type="http://schemas.openxmlformats.org/officeDocument/2006/relationships/image"/><Relationship Id="ImageId12" Target="media/image12.emf" Type="http://schemas.openxmlformats.org/officeDocument/2006/relationships/image"/><Relationship Id="ImageId13" Target="media/image13.emf" Type="http://schemas.openxmlformats.org/officeDocument/2006/relationships/image"/><Relationship Id="ImageId14" Target="media/image14.emf" Type="http://schemas.openxmlformats.org/officeDocument/2006/relationships/image"/><Relationship Id="ImageId15" Target="media/image15.emf" Type="http://schemas.openxmlformats.org/officeDocument/2006/relationships/image"/><Relationship Id="ImageId16" Target="media/image16.emf" Type="http://schemas.openxmlformats.org/officeDocument/2006/relationships/image"/><Relationship Id="ImageId17" Target="media/image17.emf" Type="http://schemas.openxmlformats.org/officeDocument/2006/relationships/image"/><Relationship Id="ImageId18" Target="media/image18.emf" Type="http://schemas.openxmlformats.org/officeDocument/2006/relationships/image"/><Relationship Id="ImageId19" Target="media/image19.emf" Type="http://schemas.openxmlformats.org/officeDocument/2006/relationships/image"/><Relationship Id="ImageId2" Target="media/image2.emf" Type="http://schemas.openxmlformats.org/officeDocument/2006/relationships/image"/><Relationship Id="ImageId20" Target="media/image20.emf" Type="http://schemas.openxmlformats.org/officeDocument/2006/relationships/image"/><Relationship Id="ImageId21" Target="media/image21.emf" Type="http://schemas.openxmlformats.org/officeDocument/2006/relationships/image"/><Relationship Id="ImageId22" Target="media/image22.emf" Type="http://schemas.openxmlformats.org/officeDocument/2006/relationships/image"/><Relationship Id="ImageId23" Target="media/image23.emf" Type="http://schemas.openxmlformats.org/officeDocument/2006/relationships/image"/><Relationship Id="ImageId24" Target="media/image24.emf" Type="http://schemas.openxmlformats.org/officeDocument/2006/relationships/image"/><Relationship Id="ImageId25" Target="media/image25.emf" Type="http://schemas.openxmlformats.org/officeDocument/2006/relationships/image"/><Relationship Id="ImageId26" Target="media/image26.emf" Type="http://schemas.openxmlformats.org/officeDocument/2006/relationships/image"/><Relationship Id="ImageId27" Target="media/image27.emf" Type="http://schemas.openxmlformats.org/officeDocument/2006/relationships/image"/><Relationship Id="ImageId28" Target="media/image28.emf" Type="http://schemas.openxmlformats.org/officeDocument/2006/relationships/image"/><Relationship Id="ImageId29" Target="media/image29.emf" Type="http://schemas.openxmlformats.org/officeDocument/2006/relationships/image"/><Relationship Id="ImageId3" Target="media/image3.emf" Type="http://schemas.openxmlformats.org/officeDocument/2006/relationships/image"/><Relationship Id="ImageId30" Target="media/image30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ImageId7" Target="media/image7.emf" Type="http://schemas.openxmlformats.org/officeDocument/2006/relationships/image"/><Relationship Id="ImageId8" Target="media/image8.emf" Type="http://schemas.openxmlformats.org/officeDocument/2006/relationships/image"/><Relationship Id="ImageId9" Target="media/image9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