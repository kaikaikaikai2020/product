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292a1090_57e9_419a_ac5c_b7d30573fc61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292a1090_57e9_419a_ac5c_b7d30573fc61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4ff160b0_9788_46de_8a07_6e66d47e007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4ff160b0_9788_46de_8a07_6e66d47e007d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194e1ac8_fcbb_4fb0_904f_5a19226d6be9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194e1ac8_fcbb_4fb0_904f_5a19226d6be9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